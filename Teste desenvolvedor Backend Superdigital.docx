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04F" w:rsidRDefault="009E0A7D">
      <w:pPr>
        <w:pStyle w:val="Ttulo2"/>
      </w:pPr>
      <w:r>
        <w:t>Teste para desenvolvedor .net</w:t>
      </w:r>
    </w:p>
    <w:p w:rsidR="00D4304F" w:rsidRPr="00961763" w:rsidRDefault="009E0A7D">
      <w:pPr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</w:pPr>
      <w:r w:rsidRPr="00961763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>O teste abaixo visa avaliar o perfil técnico dos candidatos a desenvolvedor backend na Superdigital. Leia atentamente as instruções abaixo e respon</w:t>
      </w:r>
      <w:r w:rsidR="00A13611" w:rsidRPr="00961763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>D</w:t>
      </w:r>
      <w:r w:rsidRPr="00961763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 xml:space="preserve">a as questões da melhor forma possível. </w:t>
      </w:r>
    </w:p>
    <w:p w:rsidR="009F5E2B" w:rsidRPr="00961763" w:rsidRDefault="009E0A7D" w:rsidP="009F5E2B">
      <w:pPr>
        <w:pStyle w:val="Commarcadores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</w:pPr>
      <w:r w:rsidRPr="00961763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>O teste será composto de três perguntas técnicas e uma avaliação prática.</w:t>
      </w:r>
    </w:p>
    <w:p w:rsidR="00732048" w:rsidRPr="00961763" w:rsidRDefault="00732048" w:rsidP="00732048">
      <w:pPr>
        <w:pStyle w:val="Commarcadores"/>
        <w:numPr>
          <w:ilvl w:val="0"/>
          <w:numId w:val="0"/>
        </w:numPr>
        <w:ind w:left="936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</w:pPr>
    </w:p>
    <w:p w:rsidR="009E0A7D" w:rsidRPr="00961763" w:rsidRDefault="009E0A7D" w:rsidP="009F5E2B">
      <w:pPr>
        <w:pStyle w:val="Commarcadores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</w:pPr>
      <w:r w:rsidRPr="00961763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>Responda as perguntas com suas palavras, com seu entendimento sobre o tema.</w:t>
      </w:r>
    </w:p>
    <w:p w:rsidR="00732048" w:rsidRPr="00961763" w:rsidRDefault="00732048" w:rsidP="00732048">
      <w:pPr>
        <w:pStyle w:val="Commarcadores"/>
        <w:numPr>
          <w:ilvl w:val="0"/>
          <w:numId w:val="0"/>
        </w:numPr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</w:pPr>
    </w:p>
    <w:p w:rsidR="009E0A7D" w:rsidRPr="00961763" w:rsidRDefault="009E0A7D" w:rsidP="009F5E2B">
      <w:pPr>
        <w:pStyle w:val="Commarcadores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</w:pPr>
      <w:r w:rsidRPr="00961763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 xml:space="preserve">Publique o teste prático com as respostas em um repositório no </w:t>
      </w:r>
      <w:r w:rsidR="00961763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>git-hub e envie o endereço, (valdir.silva@superdigital.com.br)</w:t>
      </w:r>
    </w:p>
    <w:p w:rsidR="009E0A7D" w:rsidRDefault="009E0A7D" w:rsidP="009E0A7D">
      <w:pPr>
        <w:pStyle w:val="Ttulo2"/>
        <w:rPr>
          <w:sz w:val="32"/>
          <w:szCs w:val="32"/>
        </w:rPr>
      </w:pPr>
      <w:r>
        <w:rPr>
          <w:sz w:val="32"/>
          <w:szCs w:val="32"/>
        </w:rPr>
        <w:lastRenderedPageBreak/>
        <w:t>Perguntas:</w:t>
      </w:r>
    </w:p>
    <w:p w:rsidR="009E0A7D" w:rsidRDefault="009E0A7D" w:rsidP="009E0A7D">
      <w:pPr>
        <w:pStyle w:val="Ttulo2"/>
        <w:rPr>
          <w:sz w:val="32"/>
          <w:szCs w:val="32"/>
        </w:rPr>
      </w:pPr>
    </w:p>
    <w:p w:rsidR="009E0A7D" w:rsidRDefault="009E0A7D" w:rsidP="009E0A7D">
      <w:pPr>
        <w:pStyle w:val="Ttulo2"/>
        <w:numPr>
          <w:ilvl w:val="0"/>
          <w:numId w:val="21"/>
        </w:numPr>
        <w:rPr>
          <w:sz w:val="18"/>
          <w:szCs w:val="18"/>
        </w:rPr>
      </w:pPr>
      <w:r w:rsidRPr="00732048">
        <w:rPr>
          <w:sz w:val="18"/>
          <w:szCs w:val="18"/>
        </w:rPr>
        <w:t>Explique com suas palavras o que é domain driven design e sua importância na estratégia de desenvolvimento de software.</w:t>
      </w:r>
    </w:p>
    <w:p w:rsidR="00881947" w:rsidRDefault="00881947" w:rsidP="00881947">
      <w:pPr>
        <w:pStyle w:val="Ttulo2"/>
        <w:rPr>
          <w:sz w:val="18"/>
          <w:szCs w:val="18"/>
        </w:rPr>
      </w:pPr>
    </w:p>
    <w:p w:rsidR="00C53E0F" w:rsidRDefault="00881947" w:rsidP="00C53E0F">
      <w:pPr>
        <w:pStyle w:val="Ttulo2"/>
        <w:ind w:left="720"/>
        <w:rPr>
          <w:color w:val="242729"/>
          <w:sz w:val="23"/>
          <w:szCs w:val="23"/>
          <w:shd w:val="clear" w:color="auto" w:fill="FFFFFF"/>
        </w:rPr>
      </w:pPr>
      <w:r>
        <w:rPr>
          <w:color w:val="242729"/>
          <w:sz w:val="23"/>
          <w:szCs w:val="23"/>
          <w:shd w:val="clear" w:color="auto" w:fill="FFFFFF"/>
        </w:rPr>
        <w:t xml:space="preserve">é um padrão de modelagem de software orientado a objetos que reforça conceitos e boas práticas </w:t>
      </w:r>
      <w:r>
        <w:rPr>
          <w:color w:val="242729"/>
          <w:sz w:val="23"/>
          <w:szCs w:val="23"/>
          <w:shd w:val="clear" w:color="auto" w:fill="FFFFFF"/>
        </w:rPr>
        <w:t>DE DESENVOLVIMENTO</w:t>
      </w:r>
      <w:r w:rsidR="00C53E0F">
        <w:rPr>
          <w:color w:val="242729"/>
          <w:sz w:val="23"/>
          <w:szCs w:val="23"/>
          <w:shd w:val="clear" w:color="auto" w:fill="FFFFFF"/>
        </w:rPr>
        <w:t>.</w:t>
      </w:r>
    </w:p>
    <w:p w:rsidR="00C53E0F" w:rsidRDefault="00C53E0F" w:rsidP="00C53E0F">
      <w:pPr>
        <w:pStyle w:val="Ttulo2"/>
        <w:ind w:left="720"/>
        <w:rPr>
          <w:color w:val="242729"/>
          <w:sz w:val="23"/>
          <w:szCs w:val="23"/>
          <w:shd w:val="clear" w:color="auto" w:fill="FFFFFF"/>
        </w:rPr>
      </w:pPr>
    </w:p>
    <w:p w:rsidR="00C53E0F" w:rsidRDefault="00C53E0F" w:rsidP="00C53E0F">
      <w:pPr>
        <w:pStyle w:val="Ttulo2"/>
        <w:ind w:left="720"/>
        <w:rPr>
          <w:color w:val="242729"/>
          <w:sz w:val="23"/>
          <w:szCs w:val="23"/>
          <w:shd w:val="clear" w:color="auto" w:fill="FFFFFF"/>
        </w:rPr>
      </w:pPr>
      <w:r>
        <w:rPr>
          <w:color w:val="242729"/>
          <w:sz w:val="23"/>
          <w:szCs w:val="23"/>
          <w:shd w:val="clear" w:color="auto" w:fill="FFFFFF"/>
        </w:rPr>
        <w:t xml:space="preserve">É IMPORTANTE POR PERMITIR AGILIDADE NO PROCESSO DE DESENVOLVIMENTO, tais COMO: </w:t>
      </w:r>
    </w:p>
    <w:p w:rsidR="00C53E0F" w:rsidRDefault="00C53E0F" w:rsidP="00C53E0F">
      <w:pPr>
        <w:pStyle w:val="Ttulo2"/>
        <w:ind w:left="720"/>
        <w:rPr>
          <w:color w:val="242729"/>
          <w:sz w:val="23"/>
          <w:szCs w:val="23"/>
          <w:shd w:val="clear" w:color="auto" w:fill="FFFFFF"/>
        </w:rPr>
      </w:pPr>
      <w:r>
        <w:rPr>
          <w:color w:val="242729"/>
          <w:sz w:val="23"/>
          <w:szCs w:val="23"/>
          <w:shd w:val="clear" w:color="auto" w:fill="FFFFFF"/>
        </w:rPr>
        <w:t>- FAVORECER REUTILIZAÇÃO DE CÓDIGO</w:t>
      </w:r>
    </w:p>
    <w:p w:rsidR="00C53E0F" w:rsidRDefault="00C53E0F" w:rsidP="00C53E0F">
      <w:pPr>
        <w:pStyle w:val="Ttulo2"/>
        <w:ind w:left="720"/>
        <w:rPr>
          <w:color w:val="242729"/>
          <w:sz w:val="23"/>
          <w:szCs w:val="23"/>
          <w:shd w:val="clear" w:color="auto" w:fill="FFFFFF"/>
        </w:rPr>
      </w:pPr>
      <w:r>
        <w:rPr>
          <w:color w:val="242729"/>
          <w:sz w:val="23"/>
          <w:szCs w:val="23"/>
          <w:shd w:val="clear" w:color="auto" w:fill="FFFFFF"/>
        </w:rPr>
        <w:t>- ACOPLAMENTO</w:t>
      </w:r>
    </w:p>
    <w:p w:rsidR="00C53E0F" w:rsidRDefault="00C53E0F" w:rsidP="00C53E0F">
      <w:pPr>
        <w:pStyle w:val="Ttulo2"/>
        <w:ind w:left="720"/>
        <w:rPr>
          <w:color w:val="242729"/>
          <w:sz w:val="23"/>
          <w:szCs w:val="23"/>
          <w:shd w:val="clear" w:color="auto" w:fill="FFFFFF"/>
        </w:rPr>
      </w:pPr>
      <w:r>
        <w:rPr>
          <w:color w:val="242729"/>
          <w:sz w:val="23"/>
          <w:szCs w:val="23"/>
          <w:shd w:val="clear" w:color="auto" w:fill="FFFFFF"/>
        </w:rPr>
        <w:t>- iNDEPÊNCIA DA TECNOLOGIA</w:t>
      </w:r>
    </w:p>
    <w:p w:rsidR="00C53E0F" w:rsidRPr="00C53E0F" w:rsidRDefault="00C53E0F" w:rsidP="00C53E0F">
      <w:pPr>
        <w:pStyle w:val="Ttulo2"/>
        <w:ind w:left="720"/>
        <w:rPr>
          <w:color w:val="242729"/>
          <w:sz w:val="23"/>
          <w:szCs w:val="23"/>
          <w:shd w:val="clear" w:color="auto" w:fill="FFFFFF"/>
        </w:rPr>
      </w:pPr>
      <w:r>
        <w:rPr>
          <w:color w:val="242729"/>
          <w:sz w:val="23"/>
          <w:szCs w:val="23"/>
          <w:shd w:val="clear" w:color="auto" w:fill="FFFFFF"/>
        </w:rPr>
        <w:t>- melhora o alinhamento do código com o negócio</w:t>
      </w:r>
    </w:p>
    <w:p w:rsidR="00961763" w:rsidRDefault="00961763" w:rsidP="00961763">
      <w:pPr>
        <w:pStyle w:val="Ttulo2"/>
        <w:rPr>
          <w:sz w:val="18"/>
          <w:szCs w:val="18"/>
        </w:rPr>
      </w:pPr>
    </w:p>
    <w:p w:rsidR="00961763" w:rsidRPr="00732048" w:rsidRDefault="00961763" w:rsidP="00961763">
      <w:pPr>
        <w:pStyle w:val="Ttulo2"/>
        <w:ind w:left="720"/>
        <w:rPr>
          <w:sz w:val="18"/>
          <w:szCs w:val="18"/>
        </w:rPr>
      </w:pPr>
    </w:p>
    <w:p w:rsidR="00655AED" w:rsidRPr="00732048" w:rsidRDefault="00655AED" w:rsidP="00655AED">
      <w:pPr>
        <w:pStyle w:val="Ttulo2"/>
        <w:ind w:left="720"/>
        <w:rPr>
          <w:sz w:val="18"/>
          <w:szCs w:val="18"/>
        </w:rPr>
      </w:pPr>
    </w:p>
    <w:p w:rsidR="009E0A7D" w:rsidRDefault="009E0A7D" w:rsidP="009E0A7D">
      <w:pPr>
        <w:pStyle w:val="Ttulo2"/>
        <w:numPr>
          <w:ilvl w:val="0"/>
          <w:numId w:val="21"/>
        </w:numPr>
        <w:rPr>
          <w:sz w:val="18"/>
          <w:szCs w:val="18"/>
        </w:rPr>
      </w:pPr>
      <w:r w:rsidRPr="00732048">
        <w:rPr>
          <w:sz w:val="18"/>
          <w:szCs w:val="18"/>
        </w:rPr>
        <w:t xml:space="preserve">Explique com suas palavras </w:t>
      </w:r>
      <w:r w:rsidR="00655AED" w:rsidRPr="00732048">
        <w:rPr>
          <w:sz w:val="18"/>
          <w:szCs w:val="18"/>
        </w:rPr>
        <w:t>o que é e como funciona uma arquitetura baseada em microservices. explique ganhos com este modelo e desafios em sua implementação.</w:t>
      </w:r>
    </w:p>
    <w:p w:rsidR="00961763" w:rsidRDefault="00961763" w:rsidP="00961763">
      <w:pPr>
        <w:pStyle w:val="Ttulo2"/>
        <w:rPr>
          <w:sz w:val="18"/>
          <w:szCs w:val="18"/>
        </w:rPr>
      </w:pPr>
    </w:p>
    <w:p w:rsidR="00961763" w:rsidRDefault="008153F5" w:rsidP="00A1139F">
      <w:pPr>
        <w:pStyle w:val="Ttulo2"/>
        <w:ind w:left="7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ARQUITETURA MICROSERVICES É </w:t>
      </w:r>
      <w:r w:rsidR="00A1139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um modo de projetar softwares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EM</w:t>
      </w:r>
      <w:r w:rsidR="00A1139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conjuntos de serviços de implementação independentes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8153F5" w:rsidRDefault="008153F5" w:rsidP="00A1139F">
      <w:pPr>
        <w:pStyle w:val="Ttulo2"/>
        <w:ind w:left="7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uMAS DAS SUAS PRINCIPAIS VANTAGENS É A CENTRALIAZÇÃO EM UM ÚNICO BLOCO.</w:t>
      </w:r>
    </w:p>
    <w:p w:rsidR="008153F5" w:rsidRDefault="008153F5" w:rsidP="00A1139F">
      <w:pPr>
        <w:pStyle w:val="Ttulo2"/>
        <w:ind w:left="7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8153F5" w:rsidRDefault="008153F5" w:rsidP="008153F5">
      <w:pPr>
        <w:pStyle w:val="Ttulo2"/>
        <w:ind w:left="7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8153F5">
        <w:rPr>
          <w:rFonts w:ascii="Arial" w:hAnsi="Arial" w:cs="Arial"/>
          <w:color w:val="333333"/>
          <w:sz w:val="21"/>
          <w:szCs w:val="21"/>
          <w:shd w:val="clear" w:color="auto" w:fill="FFFFFF"/>
        </w:rPr>
        <w:t>Aplicações monolíticas sofrem do problema ponto único de falha</w:t>
      </w:r>
      <w:r w:rsidR="0091538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(SPOF)</w:t>
      </w:r>
      <w:r w:rsidRPr="008153F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caso parte de um sistema falhar, impedirá que todo o sistema funcione. Além disso, aumenta os custos de manutenção, pois a complexidade do código será maior e mais arriscada. Todo o sistema é acoplado, há menor escalabilidade, é necessário fazer </w:t>
      </w:r>
      <w:proofErr w:type="spellStart"/>
      <w:r w:rsidRPr="008153F5">
        <w:rPr>
          <w:rFonts w:ascii="Arial" w:hAnsi="Arial" w:cs="Arial"/>
          <w:color w:val="333333"/>
          <w:sz w:val="21"/>
          <w:szCs w:val="21"/>
          <w:shd w:val="clear" w:color="auto" w:fill="FFFFFF"/>
        </w:rPr>
        <w:t>deploy</w:t>
      </w:r>
      <w:proofErr w:type="spellEnd"/>
      <w:r w:rsidRPr="008153F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da aplicação inteira para alterar somente um componente.</w:t>
      </w:r>
    </w:p>
    <w:p w:rsidR="00915386" w:rsidRPr="008153F5" w:rsidRDefault="00915386" w:rsidP="008153F5">
      <w:pPr>
        <w:pStyle w:val="Ttulo2"/>
        <w:ind w:left="7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8153F5" w:rsidRDefault="008153F5" w:rsidP="008153F5">
      <w:pPr>
        <w:pStyle w:val="Ttulo2"/>
        <w:ind w:left="7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8153F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Com os </w:t>
      </w:r>
      <w:proofErr w:type="spellStart"/>
      <w:r w:rsidRPr="008153F5">
        <w:rPr>
          <w:rFonts w:ascii="Arial" w:hAnsi="Arial" w:cs="Arial"/>
          <w:color w:val="333333"/>
          <w:sz w:val="21"/>
          <w:szCs w:val="21"/>
          <w:shd w:val="clear" w:color="auto" w:fill="FFFFFF"/>
        </w:rPr>
        <w:t>microservices</w:t>
      </w:r>
      <w:proofErr w:type="spellEnd"/>
      <w:r w:rsidRPr="008153F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esses problemas são minimizados, uma vez que a aplicação é dividida em módulos específicos a sua função.</w:t>
      </w:r>
    </w:p>
    <w:p w:rsidR="003D51D4" w:rsidRDefault="008153F5" w:rsidP="008153F5">
      <w:pPr>
        <w:pStyle w:val="Ttulo2"/>
        <w:ind w:left="7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onde é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possível minimizar os </w:t>
      </w:r>
      <w:r w:rsidR="00915386">
        <w:rPr>
          <w:rFonts w:ascii="Arial" w:hAnsi="Arial" w:cs="Arial"/>
          <w:color w:val="333333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SPOF</w:t>
      </w:r>
      <w:r w:rsidR="00915386">
        <w:rPr>
          <w:rFonts w:ascii="Arial" w:hAnsi="Arial" w:cs="Arial"/>
          <w:color w:val="333333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3D51D4">
        <w:rPr>
          <w:rFonts w:ascii="Arial" w:hAnsi="Arial" w:cs="Arial"/>
          <w:color w:val="333333"/>
          <w:sz w:val="21"/>
          <w:szCs w:val="21"/>
          <w:shd w:val="clear" w:color="auto" w:fill="FFFFFF"/>
        </w:rPr>
        <w:t>devido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 aplicação não </w:t>
      </w:r>
      <w:r w:rsidR="003D51D4">
        <w:rPr>
          <w:rFonts w:ascii="Arial" w:hAnsi="Arial" w:cs="Arial"/>
          <w:color w:val="333333"/>
          <w:sz w:val="21"/>
          <w:szCs w:val="21"/>
          <w:shd w:val="clear" w:color="auto" w:fill="FFFFFF"/>
        </w:rPr>
        <w:t>ser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completamente acoplada. </w:t>
      </w:r>
    </w:p>
    <w:p w:rsidR="003D51D4" w:rsidRDefault="008153F5" w:rsidP="008153F5">
      <w:pPr>
        <w:pStyle w:val="Ttulo2"/>
        <w:ind w:left="7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Caso um módulo apresente falha, o sistema não fica totalmente comprometido. </w:t>
      </w:r>
    </w:p>
    <w:p w:rsidR="008153F5" w:rsidRDefault="008153F5" w:rsidP="008153F5">
      <w:pPr>
        <w:pStyle w:val="Ttulo2"/>
        <w:ind w:left="7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 código de cada módulo é bem menor, facilitando a manutenção.</w:t>
      </w:r>
    </w:p>
    <w:p w:rsidR="003D51D4" w:rsidRDefault="003D51D4" w:rsidP="008153F5">
      <w:pPr>
        <w:pStyle w:val="Ttulo2"/>
        <w:ind w:left="7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3D51D4" w:rsidRDefault="003D51D4" w:rsidP="003D51D4">
      <w:pPr>
        <w:pStyle w:val="Ttulo2"/>
        <w:ind w:left="7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Como desenvolvimento de testes exigem uma maior complexidade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Um dos desafios seria na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implementa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ção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 mecanismo de comunicação entre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serviços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por abranger vários serviçoes requer um gerenciamento mais cuidadoso das equipes.</w:t>
      </w:r>
    </w:p>
    <w:p w:rsidR="003D51D4" w:rsidRPr="008153F5" w:rsidRDefault="003D51D4" w:rsidP="008153F5">
      <w:pPr>
        <w:pStyle w:val="Ttulo2"/>
        <w:ind w:left="7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8153F5" w:rsidRPr="008153F5" w:rsidRDefault="008153F5" w:rsidP="00A1139F">
      <w:pPr>
        <w:pStyle w:val="Ttulo2"/>
        <w:ind w:left="720"/>
        <w:rPr>
          <w:sz w:val="18"/>
          <w:szCs w:val="18"/>
          <w:lang w:val="pt-BR"/>
        </w:rPr>
      </w:pPr>
    </w:p>
    <w:p w:rsidR="00961763" w:rsidRDefault="00961763" w:rsidP="00961763">
      <w:pPr>
        <w:pStyle w:val="Ttulo2"/>
        <w:rPr>
          <w:sz w:val="18"/>
          <w:szCs w:val="18"/>
        </w:rPr>
      </w:pPr>
    </w:p>
    <w:p w:rsidR="004575E5" w:rsidRDefault="004575E5" w:rsidP="00961763">
      <w:pPr>
        <w:pStyle w:val="Ttulo2"/>
        <w:rPr>
          <w:sz w:val="18"/>
          <w:szCs w:val="18"/>
        </w:rPr>
      </w:pPr>
    </w:p>
    <w:p w:rsidR="004575E5" w:rsidRDefault="004575E5" w:rsidP="00961763">
      <w:pPr>
        <w:pStyle w:val="Ttulo2"/>
        <w:rPr>
          <w:sz w:val="18"/>
          <w:szCs w:val="18"/>
        </w:rPr>
      </w:pPr>
    </w:p>
    <w:p w:rsidR="004575E5" w:rsidRDefault="004575E5" w:rsidP="00961763">
      <w:pPr>
        <w:pStyle w:val="Ttulo2"/>
        <w:rPr>
          <w:sz w:val="18"/>
          <w:szCs w:val="18"/>
        </w:rPr>
      </w:pPr>
    </w:p>
    <w:p w:rsidR="004575E5" w:rsidRDefault="004575E5" w:rsidP="00961763">
      <w:pPr>
        <w:pStyle w:val="Ttulo2"/>
        <w:rPr>
          <w:sz w:val="18"/>
          <w:szCs w:val="18"/>
        </w:rPr>
      </w:pPr>
    </w:p>
    <w:p w:rsidR="004575E5" w:rsidRDefault="004575E5" w:rsidP="00961763">
      <w:pPr>
        <w:pStyle w:val="Ttulo2"/>
        <w:rPr>
          <w:sz w:val="18"/>
          <w:szCs w:val="18"/>
        </w:rPr>
      </w:pPr>
    </w:p>
    <w:p w:rsidR="004575E5" w:rsidRDefault="004575E5" w:rsidP="00961763">
      <w:pPr>
        <w:pStyle w:val="Ttulo2"/>
        <w:rPr>
          <w:sz w:val="18"/>
          <w:szCs w:val="18"/>
        </w:rPr>
      </w:pPr>
    </w:p>
    <w:p w:rsidR="004575E5" w:rsidRPr="00732048" w:rsidRDefault="004575E5" w:rsidP="00961763">
      <w:pPr>
        <w:pStyle w:val="Ttulo2"/>
        <w:rPr>
          <w:sz w:val="18"/>
          <w:szCs w:val="18"/>
        </w:rPr>
      </w:pPr>
    </w:p>
    <w:p w:rsidR="00655AED" w:rsidRPr="00732048" w:rsidRDefault="00655AED" w:rsidP="00655AED">
      <w:pPr>
        <w:pStyle w:val="Ttulo2"/>
        <w:rPr>
          <w:sz w:val="18"/>
          <w:szCs w:val="18"/>
        </w:rPr>
      </w:pPr>
    </w:p>
    <w:p w:rsidR="00655AED" w:rsidRPr="00732048" w:rsidRDefault="00655AED" w:rsidP="009E0A7D">
      <w:pPr>
        <w:pStyle w:val="Ttulo2"/>
        <w:numPr>
          <w:ilvl w:val="0"/>
          <w:numId w:val="21"/>
        </w:numPr>
        <w:rPr>
          <w:sz w:val="18"/>
          <w:szCs w:val="18"/>
        </w:rPr>
      </w:pPr>
      <w:r w:rsidRPr="00732048">
        <w:rPr>
          <w:sz w:val="18"/>
          <w:szCs w:val="18"/>
        </w:rPr>
        <w:lastRenderedPageBreak/>
        <w:t>explique qual a diferença entre comunicaçã</w:t>
      </w:r>
      <w:r w:rsidR="00554430">
        <w:rPr>
          <w:sz w:val="18"/>
          <w:szCs w:val="18"/>
        </w:rPr>
        <w:t>o sincrona e assincrona</w:t>
      </w:r>
      <w:r w:rsidRPr="00732048">
        <w:rPr>
          <w:sz w:val="18"/>
          <w:szCs w:val="18"/>
        </w:rPr>
        <w:t xml:space="preserve"> e qual o melhor cenário para utilizar uma ou outra.</w:t>
      </w:r>
    </w:p>
    <w:p w:rsidR="009E0A7D" w:rsidRDefault="009E0A7D" w:rsidP="009E0A7D">
      <w:pPr>
        <w:pStyle w:val="Ttulo2"/>
        <w:rPr>
          <w:sz w:val="24"/>
          <w:szCs w:val="24"/>
        </w:rPr>
      </w:pPr>
    </w:p>
    <w:p w:rsidR="00C74205" w:rsidRDefault="00C74205" w:rsidP="009E0A7D">
      <w:pPr>
        <w:pStyle w:val="Ttulo2"/>
        <w:rPr>
          <w:sz w:val="24"/>
          <w:szCs w:val="24"/>
        </w:rPr>
      </w:pPr>
    </w:p>
    <w:p w:rsidR="00C74205" w:rsidRDefault="00C74205" w:rsidP="009E0A7D">
      <w:pPr>
        <w:pStyle w:val="Ttulo2"/>
        <w:rPr>
          <w:sz w:val="24"/>
          <w:szCs w:val="24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NA COMUNICAÇÃO SINCRONA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cada bloco de informação é transmitido e recebido num instante de tempo bem definido e conhecido pelo transmissor e receptor, ou seja, estes têm que estar sincronizados.</w:t>
      </w:r>
    </w:p>
    <w:p w:rsidR="00C74205" w:rsidRDefault="00C74205" w:rsidP="009E0A7D">
      <w:pPr>
        <w:pStyle w:val="Ttulo2"/>
        <w:rPr>
          <w:sz w:val="24"/>
          <w:szCs w:val="24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jÁ NA ASSICRONA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cada bloco de dados inclui um bloco de informação de controle (flag), para que se saiba exatamente onde começa e acaba o bloco de dados e qual a sua posição na sequência de informação transmitida.</w:t>
      </w:r>
    </w:p>
    <w:p w:rsidR="009E0A7D" w:rsidRDefault="009E0A7D" w:rsidP="009E0A7D">
      <w:pPr>
        <w:pStyle w:val="Ttulo2"/>
        <w:rPr>
          <w:sz w:val="24"/>
          <w:szCs w:val="24"/>
        </w:rPr>
      </w:pPr>
    </w:p>
    <w:p w:rsidR="00961763" w:rsidRDefault="000C6F18" w:rsidP="000C6F18">
      <w:pPr>
        <w:pStyle w:val="Ttulo2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Transferências assíncronas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são geralmente mais rápidas do que transferências síncronas, por não coordenar a transmissão, no entanto tendem a ocorrer mais erros caso for necessario obter a transmissão ordenada. </w:t>
      </w:r>
    </w:p>
    <w:p w:rsidR="000C6F18" w:rsidRDefault="000C6F18" w:rsidP="000C6F18">
      <w:pPr>
        <w:pStyle w:val="Ttulo2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0C6F18" w:rsidRPr="009E0A7D" w:rsidRDefault="000C6F18" w:rsidP="000C6F18">
      <w:pPr>
        <w:pStyle w:val="Ttulo2"/>
        <w:rPr>
          <w:sz w:val="24"/>
          <w:szCs w:val="24"/>
        </w:rPr>
      </w:pPr>
      <w:bookmarkStart w:id="0" w:name="_GoBack"/>
      <w:bookmarkEnd w:id="0"/>
    </w:p>
    <w:p w:rsidR="00655AED" w:rsidRDefault="00655AED" w:rsidP="00655AED">
      <w:pPr>
        <w:pStyle w:val="Ttulo2"/>
        <w:rPr>
          <w:sz w:val="32"/>
          <w:szCs w:val="32"/>
        </w:rPr>
      </w:pPr>
      <w:r>
        <w:rPr>
          <w:sz w:val="32"/>
          <w:szCs w:val="32"/>
        </w:rPr>
        <w:t>Teste prático:</w:t>
      </w:r>
    </w:p>
    <w:p w:rsidR="00655AED" w:rsidRDefault="00655AED" w:rsidP="00655AED">
      <w:pPr>
        <w:pStyle w:val="Ttulo2"/>
        <w:rPr>
          <w:sz w:val="32"/>
          <w:szCs w:val="32"/>
        </w:rPr>
      </w:pPr>
    </w:p>
    <w:p w:rsidR="00655AED" w:rsidRPr="00655AED" w:rsidRDefault="00655AED" w:rsidP="00655AED">
      <w:pPr>
        <w:pStyle w:val="Ttulo2"/>
        <w:rPr>
          <w:sz w:val="28"/>
          <w:szCs w:val="28"/>
        </w:rPr>
      </w:pPr>
      <w:r w:rsidRPr="00655AED">
        <w:rPr>
          <w:sz w:val="28"/>
          <w:szCs w:val="28"/>
        </w:rPr>
        <w:t>regra de negócio:</w:t>
      </w:r>
    </w:p>
    <w:p w:rsidR="00655AED" w:rsidRPr="00655AED" w:rsidRDefault="00655AED" w:rsidP="00655AED">
      <w:pPr>
        <w:pStyle w:val="Ttulo2"/>
        <w:rPr>
          <w:sz w:val="20"/>
          <w:szCs w:val="20"/>
        </w:rPr>
      </w:pPr>
      <w:r>
        <w:rPr>
          <w:sz w:val="32"/>
          <w:szCs w:val="32"/>
        </w:rPr>
        <w:tab/>
      </w:r>
    </w:p>
    <w:p w:rsidR="00655AED" w:rsidRDefault="00E55CEC" w:rsidP="00655AED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>criar</w:t>
      </w:r>
      <w:r w:rsidR="00655AED" w:rsidRPr="00732048">
        <w:rPr>
          <w:sz w:val="18"/>
          <w:szCs w:val="18"/>
        </w:rPr>
        <w:t xml:space="preserve"> um </w:t>
      </w:r>
      <w:r w:rsidR="00961763">
        <w:rPr>
          <w:sz w:val="18"/>
          <w:szCs w:val="18"/>
        </w:rPr>
        <w:t>micro</w:t>
      </w:r>
      <w:r w:rsidR="00E75ACE">
        <w:rPr>
          <w:sz w:val="18"/>
          <w:szCs w:val="18"/>
        </w:rPr>
        <w:t>services</w:t>
      </w:r>
      <w:r w:rsidR="00655AED" w:rsidRPr="00732048">
        <w:rPr>
          <w:sz w:val="18"/>
          <w:szCs w:val="18"/>
        </w:rPr>
        <w:t xml:space="preserve"> que, </w:t>
      </w:r>
      <w:r w:rsidR="00961763">
        <w:rPr>
          <w:sz w:val="18"/>
          <w:szCs w:val="18"/>
        </w:rPr>
        <w:t>atravé</w:t>
      </w:r>
      <w:r>
        <w:rPr>
          <w:sz w:val="18"/>
          <w:szCs w:val="18"/>
        </w:rPr>
        <w:t>s de um http post efetue uma operação de debito</w:t>
      </w:r>
      <w:r w:rsidR="00130994">
        <w:rPr>
          <w:sz w:val="18"/>
          <w:szCs w:val="18"/>
        </w:rPr>
        <w:t xml:space="preserve"> (origem) e</w:t>
      </w:r>
      <w:r>
        <w:rPr>
          <w:sz w:val="18"/>
          <w:szCs w:val="18"/>
        </w:rPr>
        <w:t xml:space="preserve"> credito</w:t>
      </w:r>
      <w:r w:rsidR="00130994">
        <w:rPr>
          <w:sz w:val="18"/>
          <w:szCs w:val="18"/>
        </w:rPr>
        <w:t xml:space="preserve"> (destino) nas contas correntes</w:t>
      </w:r>
      <w:r>
        <w:rPr>
          <w:sz w:val="18"/>
          <w:szCs w:val="18"/>
        </w:rPr>
        <w:t>.</w:t>
      </w:r>
    </w:p>
    <w:p w:rsidR="00E55CEC" w:rsidRDefault="00E55CEC" w:rsidP="00655AED">
      <w:pPr>
        <w:pStyle w:val="Ttulo2"/>
        <w:ind w:left="720"/>
        <w:rPr>
          <w:sz w:val="18"/>
          <w:szCs w:val="18"/>
        </w:rPr>
      </w:pPr>
    </w:p>
    <w:p w:rsidR="00E55CEC" w:rsidRDefault="00E55CEC" w:rsidP="00655AED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>entidades: contacorrente, lancamentos (voce pode incrementar com  outras entidades se achar necessário)</w:t>
      </w:r>
    </w:p>
    <w:p w:rsidR="00E55CEC" w:rsidRDefault="00E55CEC" w:rsidP="00655AED">
      <w:pPr>
        <w:pStyle w:val="Ttulo2"/>
        <w:ind w:left="720"/>
        <w:rPr>
          <w:sz w:val="18"/>
          <w:szCs w:val="18"/>
        </w:rPr>
      </w:pPr>
    </w:p>
    <w:p w:rsidR="00E55CEC" w:rsidRDefault="004729EE" w:rsidP="00E75ACE">
      <w:pPr>
        <w:pStyle w:val="Ttulo2"/>
        <w:ind w:left="720"/>
        <w:rPr>
          <w:sz w:val="18"/>
          <w:szCs w:val="18"/>
        </w:rPr>
      </w:pPr>
      <w:r w:rsidRPr="004729EE">
        <w:rPr>
          <w:sz w:val="18"/>
          <w:szCs w:val="18"/>
        </w:rPr>
        <w:t>Parâmetros</w:t>
      </w:r>
      <w:r w:rsidR="00CE53B5">
        <w:rPr>
          <w:sz w:val="18"/>
          <w:szCs w:val="18"/>
        </w:rPr>
        <w:t xml:space="preserve"> </w:t>
      </w:r>
      <w:r w:rsidR="00E75ACE">
        <w:rPr>
          <w:sz w:val="18"/>
          <w:szCs w:val="18"/>
        </w:rPr>
        <w:t>de entrada:</w:t>
      </w:r>
    </w:p>
    <w:p w:rsidR="00E55CEC" w:rsidRDefault="00E55CEC" w:rsidP="00E75ACE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ab/>
        <w:t xml:space="preserve">conta </w:t>
      </w:r>
      <w:r w:rsidR="0036224A">
        <w:rPr>
          <w:sz w:val="18"/>
          <w:szCs w:val="18"/>
        </w:rPr>
        <w:t>origem</w:t>
      </w:r>
    </w:p>
    <w:p w:rsidR="00E55CEC" w:rsidRDefault="00E55CEC" w:rsidP="00655AED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ab/>
        <w:t>conta destino</w:t>
      </w:r>
    </w:p>
    <w:p w:rsidR="00E55CEC" w:rsidRDefault="00E55CEC" w:rsidP="00655AED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ab/>
        <w:t>valor</w:t>
      </w:r>
    </w:p>
    <w:p w:rsidR="00E55CEC" w:rsidRDefault="00E55CEC" w:rsidP="00655AED">
      <w:pPr>
        <w:pStyle w:val="Ttulo2"/>
        <w:ind w:left="720"/>
        <w:rPr>
          <w:sz w:val="18"/>
          <w:szCs w:val="18"/>
        </w:rPr>
      </w:pPr>
    </w:p>
    <w:p w:rsidR="00E55CEC" w:rsidRPr="00CE53B5" w:rsidRDefault="004729EE" w:rsidP="00655AED">
      <w:pPr>
        <w:pStyle w:val="Ttulo2"/>
        <w:ind w:left="720"/>
        <w:rPr>
          <w:sz w:val="18"/>
          <w:szCs w:val="18"/>
          <w:u w:val="single"/>
        </w:rPr>
      </w:pPr>
      <w:r w:rsidRPr="004729EE">
        <w:rPr>
          <w:sz w:val="18"/>
          <w:szCs w:val="18"/>
        </w:rPr>
        <w:t>Parâmetros</w:t>
      </w:r>
      <w:r>
        <w:rPr>
          <w:sz w:val="18"/>
          <w:szCs w:val="18"/>
        </w:rPr>
        <w:t xml:space="preserve"> de saí</w:t>
      </w:r>
      <w:r w:rsidR="00E55CEC">
        <w:rPr>
          <w:sz w:val="18"/>
          <w:szCs w:val="18"/>
        </w:rPr>
        <w:t>da:</w:t>
      </w:r>
    </w:p>
    <w:p w:rsidR="0029176B" w:rsidRDefault="0029176B" w:rsidP="00655AED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ab/>
        <w:t>http status code</w:t>
      </w:r>
      <w:r>
        <w:rPr>
          <w:sz w:val="18"/>
          <w:szCs w:val="18"/>
        </w:rPr>
        <w:tab/>
      </w:r>
    </w:p>
    <w:p w:rsidR="0029176B" w:rsidRDefault="0029176B" w:rsidP="00655AED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ab/>
      </w:r>
    </w:p>
    <w:p w:rsidR="00655AED" w:rsidRPr="00732048" w:rsidRDefault="00655AED" w:rsidP="00655AED">
      <w:pPr>
        <w:pStyle w:val="Ttulo2"/>
        <w:ind w:left="720"/>
        <w:rPr>
          <w:sz w:val="18"/>
          <w:szCs w:val="18"/>
        </w:rPr>
      </w:pPr>
    </w:p>
    <w:p w:rsidR="00732048" w:rsidRDefault="00732048" w:rsidP="00655AED">
      <w:pPr>
        <w:pStyle w:val="Ttulo2"/>
        <w:ind w:left="720"/>
        <w:rPr>
          <w:sz w:val="20"/>
          <w:szCs w:val="20"/>
        </w:rPr>
      </w:pPr>
      <w:r>
        <w:rPr>
          <w:sz w:val="20"/>
          <w:szCs w:val="20"/>
        </w:rPr>
        <w:t>informações adicionais:</w:t>
      </w:r>
    </w:p>
    <w:p w:rsidR="00EC6B32" w:rsidRDefault="001D4066" w:rsidP="00EC6B32">
      <w:pPr>
        <w:pStyle w:val="Ttulo2"/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</w:rPr>
        <w:t>o</w:t>
      </w:r>
      <w:r w:rsidR="00370067">
        <w:rPr>
          <w:sz w:val="18"/>
          <w:szCs w:val="18"/>
        </w:rPr>
        <w:t xml:space="preserve"> método “post” </w:t>
      </w:r>
      <w:r>
        <w:rPr>
          <w:sz w:val="18"/>
          <w:szCs w:val="18"/>
        </w:rPr>
        <w:t xml:space="preserve">devera receber os parametros no </w:t>
      </w:r>
      <w:r w:rsidR="00370067">
        <w:rPr>
          <w:sz w:val="18"/>
          <w:szCs w:val="18"/>
        </w:rPr>
        <w:t>body</w:t>
      </w:r>
      <w:r w:rsidR="00EC6B32">
        <w:rPr>
          <w:sz w:val="18"/>
          <w:szCs w:val="18"/>
        </w:rPr>
        <w:t xml:space="preserve"> da requisição</w:t>
      </w:r>
      <w:r w:rsidR="00477F41">
        <w:rPr>
          <w:sz w:val="18"/>
          <w:szCs w:val="18"/>
        </w:rPr>
        <w:t xml:space="preserve"> em formato json</w:t>
      </w:r>
    </w:p>
    <w:p w:rsidR="007375CC" w:rsidRDefault="007375CC" w:rsidP="007375CC">
      <w:pPr>
        <w:pStyle w:val="Ttulo2"/>
        <w:ind w:left="1440"/>
        <w:rPr>
          <w:sz w:val="18"/>
          <w:szCs w:val="18"/>
        </w:rPr>
      </w:pPr>
    </w:p>
    <w:p w:rsidR="007375CC" w:rsidRPr="00EC6B32" w:rsidRDefault="007375CC" w:rsidP="007375CC">
      <w:pPr>
        <w:pStyle w:val="Ttulo2"/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</w:rPr>
        <w:t xml:space="preserve">UTILIZE </w:t>
      </w:r>
      <w:r w:rsidRPr="007375CC">
        <w:rPr>
          <w:sz w:val="18"/>
          <w:szCs w:val="18"/>
        </w:rPr>
        <w:t>Domain Driven Design</w:t>
      </w:r>
    </w:p>
    <w:p w:rsidR="00EC6B32" w:rsidRDefault="00EC6B32" w:rsidP="00EC6B32">
      <w:pPr>
        <w:pStyle w:val="Ttulo2"/>
        <w:ind w:left="1440"/>
        <w:rPr>
          <w:sz w:val="18"/>
          <w:szCs w:val="18"/>
        </w:rPr>
      </w:pPr>
    </w:p>
    <w:p w:rsidR="001D4066" w:rsidRPr="001D4066" w:rsidRDefault="00EC6B32" w:rsidP="001D4066">
      <w:pPr>
        <w:pStyle w:val="Ttulo2"/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</w:rPr>
        <w:t xml:space="preserve">serão avaliados critérios de arquitetura como separação de responsabilidade, clean code, </w:t>
      </w:r>
      <w:r w:rsidR="00130994">
        <w:rPr>
          <w:sz w:val="18"/>
          <w:szCs w:val="18"/>
        </w:rPr>
        <w:t>segurança e t</w:t>
      </w:r>
      <w:r>
        <w:rPr>
          <w:sz w:val="18"/>
          <w:szCs w:val="18"/>
        </w:rPr>
        <w:t>este</w:t>
      </w:r>
      <w:r w:rsidR="001D4066">
        <w:rPr>
          <w:sz w:val="18"/>
          <w:szCs w:val="18"/>
        </w:rPr>
        <w:t>s</w:t>
      </w:r>
    </w:p>
    <w:p w:rsidR="00EC6B32" w:rsidRDefault="00EC6B32" w:rsidP="00EC6B32">
      <w:pPr>
        <w:pStyle w:val="Ttulo2"/>
        <w:rPr>
          <w:sz w:val="18"/>
          <w:szCs w:val="18"/>
        </w:rPr>
      </w:pPr>
    </w:p>
    <w:p w:rsidR="001D4066" w:rsidRPr="001D4066" w:rsidRDefault="00EC6B32" w:rsidP="001D4066">
      <w:pPr>
        <w:pStyle w:val="Ttulo2"/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</w:rPr>
        <w:t xml:space="preserve">tecnologias que </w:t>
      </w:r>
      <w:r w:rsidR="00627A97">
        <w:rPr>
          <w:sz w:val="18"/>
          <w:szCs w:val="18"/>
        </w:rPr>
        <w:t xml:space="preserve">você pode utilizar .net core </w:t>
      </w:r>
      <w:r w:rsidR="00627A97" w:rsidRPr="00627A97">
        <w:rPr>
          <w:sz w:val="24"/>
          <w:szCs w:val="24"/>
        </w:rPr>
        <w:t>2</w:t>
      </w:r>
      <w:r w:rsidR="00627A97">
        <w:rPr>
          <w:sz w:val="18"/>
          <w:szCs w:val="18"/>
        </w:rPr>
        <w:t>.X</w:t>
      </w:r>
      <w:r>
        <w:rPr>
          <w:sz w:val="18"/>
          <w:szCs w:val="18"/>
        </w:rPr>
        <w:t>, c#, xunits (testes)</w:t>
      </w:r>
    </w:p>
    <w:p w:rsidR="00EC6B32" w:rsidRDefault="00EC6B32" w:rsidP="00EC6B32">
      <w:pPr>
        <w:pStyle w:val="Ttulo2"/>
        <w:rPr>
          <w:sz w:val="18"/>
          <w:szCs w:val="18"/>
        </w:rPr>
      </w:pPr>
    </w:p>
    <w:p w:rsidR="00EC6B32" w:rsidRPr="00732048" w:rsidRDefault="00EC6B32" w:rsidP="00EC6B32">
      <w:pPr>
        <w:pStyle w:val="Ttulo2"/>
        <w:numPr>
          <w:ilvl w:val="0"/>
          <w:numId w:val="22"/>
        </w:numPr>
        <w:rPr>
          <w:sz w:val="18"/>
          <w:szCs w:val="18"/>
        </w:rPr>
      </w:pPr>
      <w:r w:rsidRPr="00732048">
        <w:rPr>
          <w:sz w:val="18"/>
          <w:szCs w:val="18"/>
        </w:rPr>
        <w:t>no término do projeto, publique o código em um repositório no git-hub</w:t>
      </w:r>
    </w:p>
    <w:p w:rsidR="00EC6B32" w:rsidRPr="00732048" w:rsidRDefault="00EC6B32" w:rsidP="00EC6B32">
      <w:pPr>
        <w:pStyle w:val="Ttulo2"/>
        <w:ind w:left="1440"/>
        <w:rPr>
          <w:sz w:val="18"/>
          <w:szCs w:val="18"/>
        </w:rPr>
      </w:pPr>
    </w:p>
    <w:p w:rsidR="00732048" w:rsidRPr="00655AED" w:rsidRDefault="00732048" w:rsidP="00655AED">
      <w:pPr>
        <w:pStyle w:val="Ttulo2"/>
        <w:ind w:left="720"/>
        <w:rPr>
          <w:sz w:val="20"/>
          <w:szCs w:val="20"/>
        </w:rPr>
      </w:pPr>
    </w:p>
    <w:p w:rsidR="009E0A7D" w:rsidRDefault="009E0A7D" w:rsidP="009E0A7D">
      <w:pPr>
        <w:pStyle w:val="Commarcadores"/>
        <w:numPr>
          <w:ilvl w:val="0"/>
          <w:numId w:val="0"/>
        </w:numPr>
        <w:ind w:left="936" w:hanging="360"/>
      </w:pPr>
    </w:p>
    <w:sectPr w:rsidR="009E0A7D">
      <w:footerReference w:type="default" r:id="rId8"/>
      <w:footerReference w:type="first" r:id="rId9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101A" w:rsidRDefault="00D4101A">
      <w:pPr>
        <w:spacing w:before="0" w:after="0" w:line="240" w:lineRule="auto"/>
      </w:pPr>
      <w:r>
        <w:separator/>
      </w:r>
    </w:p>
    <w:p w:rsidR="00D4101A" w:rsidRDefault="00D4101A"/>
  </w:endnote>
  <w:endnote w:type="continuationSeparator" w:id="0">
    <w:p w:rsidR="00D4101A" w:rsidRDefault="00D4101A">
      <w:pPr>
        <w:spacing w:before="0" w:after="0" w:line="240" w:lineRule="auto"/>
      </w:pPr>
      <w:r>
        <w:continuationSeparator/>
      </w:r>
    </w:p>
    <w:p w:rsidR="00D4101A" w:rsidRDefault="00D410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304F" w:rsidRDefault="00D651B9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477F41"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04F" w:rsidRPr="009E0A7D" w:rsidRDefault="009E0A7D">
    <w:pPr>
      <w:pStyle w:val="Rodap"/>
      <w:rPr>
        <w:lang w:val="pt-BR"/>
      </w:rPr>
    </w:pPr>
    <w:r>
      <w:rPr>
        <w:lang w:val="pt-BR"/>
      </w:rPr>
      <w:t>Superdigital – São Paulo-SP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101A" w:rsidRDefault="00D4101A">
      <w:pPr>
        <w:spacing w:before="0" w:after="0" w:line="240" w:lineRule="auto"/>
      </w:pPr>
      <w:r>
        <w:separator/>
      </w:r>
    </w:p>
    <w:p w:rsidR="00D4101A" w:rsidRDefault="00D4101A"/>
  </w:footnote>
  <w:footnote w:type="continuationSeparator" w:id="0">
    <w:p w:rsidR="00D4101A" w:rsidRDefault="00D4101A">
      <w:pPr>
        <w:spacing w:before="0" w:after="0" w:line="240" w:lineRule="auto"/>
      </w:pPr>
      <w:r>
        <w:continuationSeparator/>
      </w:r>
    </w:p>
    <w:p w:rsidR="00D4101A" w:rsidRDefault="00D4101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Numerad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B6235B1"/>
    <w:multiLevelType w:val="hybridMultilevel"/>
    <w:tmpl w:val="E336414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485B70"/>
    <w:multiLevelType w:val="hybridMultilevel"/>
    <w:tmpl w:val="A2A88D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F61C5D"/>
    <w:multiLevelType w:val="hybridMultilevel"/>
    <w:tmpl w:val="9F4A8688"/>
    <w:lvl w:ilvl="0" w:tplc="ABE84DA8">
      <w:start w:val="1"/>
      <w:numFmt w:val="bullet"/>
      <w:pStyle w:val="Commarcadores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8"/>
  </w:num>
  <w:num w:numId="4">
    <w:abstractNumId w:val="18"/>
  </w:num>
  <w:num w:numId="5">
    <w:abstractNumId w:val="17"/>
  </w:num>
  <w:num w:numId="6">
    <w:abstractNumId w:val="19"/>
  </w:num>
  <w:num w:numId="7">
    <w:abstractNumId w:val="10"/>
  </w:num>
  <w:num w:numId="8">
    <w:abstractNumId w:val="20"/>
  </w:num>
  <w:num w:numId="9">
    <w:abstractNumId w:val="11"/>
  </w:num>
  <w:num w:numId="10">
    <w:abstractNumId w:val="15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0"/>
  </w:num>
  <w:num w:numId="21">
    <w:abstractNumId w:val="1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A7D"/>
    <w:rsid w:val="0000795A"/>
    <w:rsid w:val="000C6F18"/>
    <w:rsid w:val="000D38B4"/>
    <w:rsid w:val="00130994"/>
    <w:rsid w:val="001D4066"/>
    <w:rsid w:val="00227DF5"/>
    <w:rsid w:val="00262FD2"/>
    <w:rsid w:val="0029176B"/>
    <w:rsid w:val="002D22E0"/>
    <w:rsid w:val="003008EC"/>
    <w:rsid w:val="003112E5"/>
    <w:rsid w:val="0036224A"/>
    <w:rsid w:val="00370067"/>
    <w:rsid w:val="003D51D4"/>
    <w:rsid w:val="00407A57"/>
    <w:rsid w:val="00437CEA"/>
    <w:rsid w:val="004575E5"/>
    <w:rsid w:val="0046492B"/>
    <w:rsid w:val="004729EE"/>
    <w:rsid w:val="00477F41"/>
    <w:rsid w:val="00554430"/>
    <w:rsid w:val="00611453"/>
    <w:rsid w:val="00627A97"/>
    <w:rsid w:val="00655AED"/>
    <w:rsid w:val="00732048"/>
    <w:rsid w:val="007375CC"/>
    <w:rsid w:val="0075279C"/>
    <w:rsid w:val="007D39BE"/>
    <w:rsid w:val="008153F5"/>
    <w:rsid w:val="00846035"/>
    <w:rsid w:val="00881947"/>
    <w:rsid w:val="00915386"/>
    <w:rsid w:val="00961763"/>
    <w:rsid w:val="009E0A7D"/>
    <w:rsid w:val="009F5E2B"/>
    <w:rsid w:val="00A1139F"/>
    <w:rsid w:val="00A13611"/>
    <w:rsid w:val="00B168A0"/>
    <w:rsid w:val="00B71C13"/>
    <w:rsid w:val="00C52FC2"/>
    <w:rsid w:val="00C53E0F"/>
    <w:rsid w:val="00C74205"/>
    <w:rsid w:val="00CE53B5"/>
    <w:rsid w:val="00D4101A"/>
    <w:rsid w:val="00D4304F"/>
    <w:rsid w:val="00D651B9"/>
    <w:rsid w:val="00E53907"/>
    <w:rsid w:val="00E55CEC"/>
    <w:rsid w:val="00E75ACE"/>
    <w:rsid w:val="00EC0F68"/>
    <w:rsid w:val="00EC20C6"/>
    <w:rsid w:val="00EC5313"/>
    <w:rsid w:val="00EC6B32"/>
    <w:rsid w:val="00EE2BC6"/>
    <w:rsid w:val="00FB431B"/>
    <w:rsid w:val="00FD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7E477D6"/>
  <w15:chartTrackingRefBased/>
  <w15:docId w15:val="{A4E71992-3BEB-438B-BC68-4D5ADFD69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pt-PT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5313"/>
    <w:rPr>
      <w:color w:val="595959" w:themeColor="text1" w:themeTint="A6"/>
    </w:rPr>
  </w:style>
  <w:style w:type="paragraph" w:styleId="Ttulo1">
    <w:name w:val="heading 1"/>
    <w:basedOn w:val="Normal"/>
    <w:link w:val="Ttulo1Ch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Lista3-nfase1">
    <w:name w:val="List Table 3 Accent 1"/>
    <w:basedOn w:val="Tabe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Commarcadores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ocumentodeNegcios">
    <w:name w:val="Documento de Negócios"/>
    <w:basedOn w:val="Tabela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eastAsiaTheme="minorEastAsia"/>
      <w:caps/>
      <w:sz w:val="40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0072C6" w:themeColor="accent1"/>
    </w:rPr>
  </w:style>
  <w:style w:type="character" w:styleId="nfase">
    <w:name w:val="Emphasis"/>
    <w:basedOn w:val="Fontepargpadro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nfaseIntensa">
    <w:name w:val="Intense Emphasis"/>
    <w:basedOn w:val="Fontepargpadro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  <w:color w:val="0072C6" w:themeColor="accent1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TextodoEspaoReservado">
    <w:name w:val="Placeholder Text"/>
    <w:basedOn w:val="Fontepargpadro"/>
    <w:uiPriority w:val="99"/>
    <w:semiHidden/>
    <w:rsid w:val="00EC0F68"/>
    <w:rPr>
      <w:color w:val="595959" w:themeColor="text1" w:themeTint="A6"/>
    </w:rPr>
  </w:style>
  <w:style w:type="paragraph" w:styleId="Rodap">
    <w:name w:val="footer"/>
    <w:basedOn w:val="Normal"/>
    <w:link w:val="RodapCh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RodapChar">
    <w:name w:val="Rodapé Char"/>
    <w:basedOn w:val="Fontepargpadro"/>
    <w:link w:val="Rodap"/>
    <w:uiPriority w:val="99"/>
    <w:rPr>
      <w:color w:val="FFFFFF" w:themeColor="background1"/>
      <w:shd w:val="clear" w:color="auto" w:fill="0072C6" w:themeFill="accent1"/>
    </w:rPr>
  </w:style>
  <w:style w:type="paragraph" w:styleId="Citao">
    <w:name w:val="Quote"/>
    <w:basedOn w:val="Normal"/>
    <w:next w:val="Normal"/>
    <w:link w:val="Citao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oChar">
    <w:name w:val="Citação Char"/>
    <w:basedOn w:val="Fontepargpadro"/>
    <w:link w:val="Citao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Numerada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FB431B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B431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CdigoHTML">
    <w:name w:val="HTML Code"/>
    <w:basedOn w:val="Fontepargpadro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PargrafodaLista">
    <w:name w:val="List Paragraph"/>
    <w:basedOn w:val="Normal"/>
    <w:uiPriority w:val="34"/>
    <w:semiHidden/>
    <w:unhideWhenUsed/>
    <w:qFormat/>
    <w:rsid w:val="00655A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5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ique.costa\AppData\Roaming\Microsoft\Modelos\Documento%20comercial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AE798-AA5A-4634-BB43-F0A458396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comercial</Template>
  <TotalTime>0</TotalTime>
  <Pages>3</Pages>
  <Words>591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Andre Felipe Costa</dc:creator>
  <cp:keywords/>
  <dc:description/>
  <cp:lastModifiedBy>Ronaldo Bauti</cp:lastModifiedBy>
  <cp:revision>2</cp:revision>
  <dcterms:created xsi:type="dcterms:W3CDTF">2019-04-08T01:18:00Z</dcterms:created>
  <dcterms:modified xsi:type="dcterms:W3CDTF">2019-04-08T01:18:00Z</dcterms:modified>
</cp:coreProperties>
</file>